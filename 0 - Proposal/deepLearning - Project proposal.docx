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40AF1" w14:textId="73DF9089" w:rsidR="00076856" w:rsidRPr="00B0782A" w:rsidRDefault="00C82C38" w:rsidP="00874AA1">
      <w:pPr>
        <w:pStyle w:val="Title"/>
        <w:rPr>
          <w:sz w:val="32"/>
          <w:szCs w:val="72"/>
        </w:rPr>
      </w:pPr>
      <w:r w:rsidRPr="00B0782A">
        <w:rPr>
          <w:bCs/>
          <w:sz w:val="32"/>
          <w:szCs w:val="72"/>
        </w:rPr>
        <w:t>Car Damage and Repair Cost Estimation Using Image Segmentation</w:t>
      </w:r>
    </w:p>
    <w:p w14:paraId="6084ABF8" w14:textId="2B12BC20" w:rsidR="00076856" w:rsidRPr="00C82C38" w:rsidRDefault="00C82C38" w:rsidP="00B0782A">
      <w:pPr>
        <w:pStyle w:val="Title"/>
        <w:spacing w:after="240"/>
        <w:rPr>
          <w:b w:val="0"/>
          <w:bCs/>
          <w:lang w:val="pt-PT"/>
        </w:rPr>
      </w:pPr>
      <w:r w:rsidRPr="00C82C38">
        <w:rPr>
          <w:b w:val="0"/>
          <w:bCs/>
          <w:lang w:val="pt-PT"/>
        </w:rPr>
        <w:t xml:space="preserve">Alexandre Baptista, </w:t>
      </w:r>
      <w:proofErr w:type="spellStart"/>
      <w:r w:rsidRPr="00C82C38">
        <w:rPr>
          <w:b w:val="0"/>
          <w:bCs/>
          <w:lang w:val="pt-PT"/>
        </w:rPr>
        <w:t>nr</w:t>
      </w:r>
      <w:proofErr w:type="spellEnd"/>
      <w:r w:rsidRPr="00C82C38">
        <w:rPr>
          <w:b w:val="0"/>
          <w:bCs/>
          <w:lang w:val="pt-PT"/>
        </w:rPr>
        <w:t xml:space="preserve"> </w:t>
      </w:r>
      <w:r w:rsidRPr="00C82C38">
        <w:rPr>
          <w:b w:val="0"/>
          <w:bCs/>
          <w:lang w:val="pt-PT"/>
        </w:rPr>
        <w:t>fc64506</w:t>
      </w:r>
      <w:r w:rsidRPr="00C82C38">
        <w:rPr>
          <w:b w:val="0"/>
          <w:bCs/>
          <w:lang w:val="pt-PT"/>
        </w:rPr>
        <w:t xml:space="preserve"> ; Carolina Rodrigues, </w:t>
      </w:r>
      <w:proofErr w:type="spellStart"/>
      <w:r w:rsidRPr="00C82C38">
        <w:rPr>
          <w:b w:val="0"/>
          <w:bCs/>
          <w:lang w:val="pt-PT"/>
        </w:rPr>
        <w:t>nr</w:t>
      </w:r>
      <w:proofErr w:type="spellEnd"/>
      <w:r w:rsidRPr="00C82C38">
        <w:rPr>
          <w:b w:val="0"/>
          <w:bCs/>
          <w:lang w:val="pt-PT"/>
        </w:rPr>
        <w:t xml:space="preserve"> fc62910</w:t>
      </w:r>
    </w:p>
    <w:p w14:paraId="5CC64300" w14:textId="6330D6C0" w:rsidR="00563FE4" w:rsidRPr="00874AA1" w:rsidRDefault="00C82C38" w:rsidP="00874AA1">
      <w:pPr>
        <w:pStyle w:val="Heading1"/>
      </w:pPr>
      <w:r w:rsidRPr="00C82C38">
        <w:t>What problem will be investigated, and why is it interesting?</w:t>
      </w:r>
    </w:p>
    <w:p w14:paraId="3D054525" w14:textId="1BFC7EAE" w:rsidR="00563FE4" w:rsidRDefault="00C82C38" w:rsidP="00B0782A">
      <w:pPr>
        <w:spacing w:line="240" w:lineRule="auto"/>
        <w:jc w:val="both"/>
      </w:pPr>
      <w:r>
        <w:t xml:space="preserve"> </w:t>
      </w:r>
      <w:r w:rsidRPr="00C82C38">
        <w:t xml:space="preserve">This project aims to develop a system that detects and classifies vehicle damage based on images </w:t>
      </w:r>
      <w:r>
        <w:t>and</w:t>
      </w:r>
      <w:r w:rsidRPr="00C82C38">
        <w:t xml:space="preserve"> estimate repair costs.</w:t>
      </w:r>
    </w:p>
    <w:p w14:paraId="1FB7B8A9" w14:textId="6D902D62" w:rsidR="00C82C38" w:rsidRDefault="00C82C38" w:rsidP="00B0782A">
      <w:pPr>
        <w:spacing w:line="240" w:lineRule="auto"/>
        <w:jc w:val="both"/>
      </w:pPr>
      <w:r>
        <w:t xml:space="preserve">This is particularly interesting for </w:t>
      </w:r>
      <w:r w:rsidRPr="00C82C38">
        <w:t>insurance and automotive industries,</w:t>
      </w:r>
      <w:r>
        <w:t xml:space="preserve"> where this process is often done with </w:t>
      </w:r>
      <w:r w:rsidRPr="00C82C38">
        <w:t xml:space="preserve">manual </w:t>
      </w:r>
      <w:r w:rsidRPr="00C82C38">
        <w:t xml:space="preserve">inspections </w:t>
      </w:r>
      <w:r>
        <w:t xml:space="preserve">which are </w:t>
      </w:r>
      <w:r w:rsidRPr="00C82C38">
        <w:t>time-consuming and prone to subjectivity.</w:t>
      </w:r>
      <w:r w:rsidR="00B0782A">
        <w:t xml:space="preserve"> </w:t>
      </w:r>
      <w:r>
        <w:t>With this project</w:t>
      </w:r>
      <w:r w:rsidRPr="00C82C38">
        <w:t xml:space="preserve"> we intend to improve the accuracy and efficiency of damage detection and cost prediction.</w:t>
      </w:r>
      <w:r>
        <w:t xml:space="preserve"> </w:t>
      </w:r>
    </w:p>
    <w:p w14:paraId="0E3A76BC" w14:textId="32AD767B" w:rsidR="00563FE4" w:rsidRDefault="00C82C38" w:rsidP="00812115">
      <w:pPr>
        <w:pStyle w:val="Heading1"/>
        <w:spacing w:before="240" w:after="0" w:line="276" w:lineRule="auto"/>
        <w:jc w:val="both"/>
      </w:pPr>
      <w:r w:rsidRPr="00C82C38">
        <w:t>What sources will be reviewed to provide context and background?</w:t>
      </w:r>
    </w:p>
    <w:p w14:paraId="47635F38" w14:textId="3E69A670" w:rsidR="00B850BD" w:rsidRDefault="00B850BD" w:rsidP="00812115">
      <w:pPr>
        <w:spacing w:line="240" w:lineRule="auto"/>
        <w:jc w:val="both"/>
      </w:pPr>
      <w:r>
        <w:t>We will review previous academic papers on car damage detection (</w:t>
      </w:r>
      <w:r w:rsidR="00812115">
        <w:t xml:space="preserve">such as </w:t>
      </w:r>
      <w:r>
        <w:t xml:space="preserve">R.E. van </w:t>
      </w:r>
      <w:proofErr w:type="spellStart"/>
      <w:r>
        <w:t>Ruitenbeek</w:t>
      </w:r>
      <w:proofErr w:type="spellEnd"/>
      <w:r>
        <w:t xml:space="preserve">, S. </w:t>
      </w:r>
      <w:proofErr w:type="spellStart"/>
      <w:r>
        <w:t>Bhulai</w:t>
      </w:r>
      <w:proofErr w:type="spellEnd"/>
      <w:r>
        <w:t xml:space="preserve">, </w:t>
      </w:r>
      <w:r w:rsidRPr="00812115">
        <w:rPr>
          <w:i/>
          <w:iCs/>
        </w:rPr>
        <w:t>Convolutional Neural Networks for vehicle damage detection</w:t>
      </w:r>
      <w:r>
        <w:t xml:space="preserve">, </w:t>
      </w:r>
      <w:hyperlink r:id="rId10" w:history="1">
        <w:r w:rsidR="00812115" w:rsidRPr="007C48E9">
          <w:rPr>
            <w:rStyle w:val="Hyperlink"/>
          </w:rPr>
          <w:t>https://doi.org/10.1016/j.mlwa.2022.10033</w:t>
        </w:r>
        <w:r w:rsidR="00812115" w:rsidRPr="007C48E9">
          <w:rPr>
            <w:rStyle w:val="Hyperlink"/>
          </w:rPr>
          <w:t>2</w:t>
        </w:r>
      </w:hyperlink>
      <w:r w:rsidR="00812115">
        <w:t xml:space="preserve"> ) </w:t>
      </w:r>
      <w:r>
        <w:t>This study develops a model to locate vehicle damages and classify them into twelve categories using multiple deep learning algorithms.</w:t>
      </w:r>
      <w:r w:rsidR="00812115">
        <w:t xml:space="preserve"> </w:t>
      </w:r>
    </w:p>
    <w:p w14:paraId="33F6CDC9" w14:textId="3C01EE56" w:rsidR="00812115" w:rsidRPr="00874AA1" w:rsidRDefault="00812115" w:rsidP="00812115">
      <w:pPr>
        <w:spacing w:line="240" w:lineRule="auto"/>
        <w:jc w:val="both"/>
      </w:pPr>
      <w:r>
        <w:t xml:space="preserve">And car industry case study </w:t>
      </w:r>
      <w:r w:rsidRPr="00812115">
        <w:t xml:space="preserve">on how AI and image recognition technology can </w:t>
      </w:r>
      <w:r>
        <w:t>improve</w:t>
      </w:r>
      <w:r w:rsidRPr="00812115">
        <w:t xml:space="preserve"> insurance claims estimation processes.</w:t>
      </w:r>
      <w:r>
        <w:t xml:space="preserve"> </w:t>
      </w:r>
      <w:hyperlink r:id="rId11" w:history="1">
        <w:r w:rsidRPr="007C48E9">
          <w:rPr>
            <w:rStyle w:val="Hyperlink"/>
          </w:rPr>
          <w:t>https://celebaltech.com/case-studies/leading-insurance-provider-leverages-ai-powered-vehicle-damage-detection</w:t>
        </w:r>
      </w:hyperlink>
      <w:r>
        <w:t xml:space="preserve">  </w:t>
      </w:r>
    </w:p>
    <w:p w14:paraId="186DC391" w14:textId="46231B5A" w:rsidR="00563FE4" w:rsidRPr="00874AA1" w:rsidRDefault="00B0782A" w:rsidP="00812115">
      <w:pPr>
        <w:pStyle w:val="Heading1"/>
        <w:spacing w:before="240"/>
        <w:jc w:val="both"/>
      </w:pPr>
      <w:r w:rsidRPr="00B0782A">
        <w:t>What data will be used? If new data is collected, how will it be gathered?</w:t>
      </w:r>
    </w:p>
    <w:p w14:paraId="3525CD25" w14:textId="1415DAD4" w:rsidR="00B0782A" w:rsidRPr="00B0782A" w:rsidRDefault="00B0782A" w:rsidP="005036EF">
      <w:pPr>
        <w:pStyle w:val="ListBullet"/>
        <w:numPr>
          <w:ilvl w:val="0"/>
          <w:numId w:val="0"/>
        </w:numPr>
        <w:jc w:val="both"/>
        <w:rPr>
          <w:sz w:val="24"/>
        </w:rPr>
      </w:pPr>
      <w:r w:rsidRPr="00B0782A">
        <w:rPr>
          <w:sz w:val="24"/>
        </w:rPr>
        <w:t xml:space="preserve">We plan to use datasets available on platforms like </w:t>
      </w:r>
      <w:r w:rsidRPr="00B0782A">
        <w:rPr>
          <w:i/>
          <w:iCs/>
          <w:sz w:val="24"/>
        </w:rPr>
        <w:t>Kaggle</w:t>
      </w:r>
      <w:r w:rsidRPr="00B0782A">
        <w:rPr>
          <w:sz w:val="24"/>
        </w:rPr>
        <w:t>, as well as publicly available images from online sources, including insurance company reports. If needed, we may apply data augmentation techniques to address class imbalances and improve model generalization</w:t>
      </w:r>
      <w:r>
        <w:rPr>
          <w:sz w:val="24"/>
        </w:rPr>
        <w:t>.</w:t>
      </w:r>
    </w:p>
    <w:p w14:paraId="23A4607D" w14:textId="55338944" w:rsidR="00B0782A" w:rsidRPr="00B0782A" w:rsidRDefault="00B0782A" w:rsidP="005036EF">
      <w:pPr>
        <w:pStyle w:val="ListBullet"/>
        <w:jc w:val="both"/>
      </w:pPr>
      <w:hyperlink r:id="rId12" w:history="1">
        <w:r w:rsidRPr="00B0782A">
          <w:rPr>
            <w:rStyle w:val="Hyperlink"/>
          </w:rPr>
          <w:t>https://universe.roboflow.com/project/damaged-vehicle-images/dataset/3</w:t>
        </w:r>
      </w:hyperlink>
    </w:p>
    <w:p w14:paraId="043AFE39" w14:textId="74123150" w:rsidR="001E3ADA" w:rsidRPr="00874AA1" w:rsidRDefault="00B0782A" w:rsidP="00812115">
      <w:pPr>
        <w:pStyle w:val="ListBullet"/>
        <w:jc w:val="both"/>
      </w:pPr>
      <w:hyperlink r:id="rId13" w:history="1">
        <w:r w:rsidRPr="00B0782A">
          <w:rPr>
            <w:rStyle w:val="Hyperlink"/>
          </w:rPr>
          <w:t>https://www.kaggle.com/datasets/iottech/electric-vehicle-data-1997-2024-update-version</w:t>
        </w:r>
      </w:hyperlink>
    </w:p>
    <w:p w14:paraId="2478CFAF" w14:textId="32A5D950" w:rsidR="00B0782A" w:rsidRDefault="00B0782A" w:rsidP="00812115">
      <w:pPr>
        <w:pStyle w:val="Heading1"/>
        <w:spacing w:before="240" w:after="0"/>
        <w:jc w:val="both"/>
      </w:pPr>
      <w:r w:rsidRPr="00B0782A">
        <w:t xml:space="preserve">What method or algorithm will be used? If existing implementations are available, will they be utilized, and how? </w:t>
      </w:r>
    </w:p>
    <w:p w14:paraId="3E433BA7" w14:textId="2D50963A" w:rsidR="00B0782A" w:rsidRDefault="005036EF" w:rsidP="00812115">
      <w:pPr>
        <w:spacing w:line="240" w:lineRule="auto"/>
      </w:pPr>
      <w:r w:rsidRPr="005036EF">
        <w:t>To segment and classify car damage, we will explore deep learning models, particularly:</w:t>
      </w:r>
    </w:p>
    <w:p w14:paraId="1B7C9388" w14:textId="0028A572" w:rsidR="005036EF" w:rsidRPr="005036EF" w:rsidRDefault="005036EF" w:rsidP="005036EF">
      <w:pPr>
        <w:numPr>
          <w:ilvl w:val="0"/>
          <w:numId w:val="6"/>
        </w:numPr>
        <w:spacing w:after="0" w:line="276" w:lineRule="auto"/>
        <w:jc w:val="both"/>
      </w:pPr>
      <w:r w:rsidRPr="005036EF">
        <w:rPr>
          <w:b/>
          <w:bCs/>
        </w:rPr>
        <w:t xml:space="preserve">CNN-based </w:t>
      </w:r>
      <w:r w:rsidRPr="005036EF">
        <w:rPr>
          <w:b/>
          <w:bCs/>
        </w:rPr>
        <w:t>architecture</w:t>
      </w:r>
      <w:r w:rsidRPr="005036EF">
        <w:t>: Pre-trained networks (</w:t>
      </w:r>
      <w:proofErr w:type="spellStart"/>
      <w:r w:rsidRPr="005036EF">
        <w:t>ResNet</w:t>
      </w:r>
      <w:proofErr w:type="spellEnd"/>
      <w:r w:rsidRPr="005036EF">
        <w:t xml:space="preserve">, </w:t>
      </w:r>
      <w:proofErr w:type="spellStart"/>
      <w:r w:rsidRPr="005036EF">
        <w:t>EfficientNet</w:t>
      </w:r>
      <w:proofErr w:type="spellEnd"/>
      <w:r w:rsidRPr="005036EF">
        <w:t>) fine-tuned for damage classification.</w:t>
      </w:r>
    </w:p>
    <w:p w14:paraId="07A07B46" w14:textId="21329E3E" w:rsidR="00B0782A" w:rsidRPr="00874AA1" w:rsidRDefault="005036EF" w:rsidP="005036EF">
      <w:pPr>
        <w:numPr>
          <w:ilvl w:val="0"/>
          <w:numId w:val="6"/>
        </w:numPr>
        <w:spacing w:after="0" w:line="276" w:lineRule="auto"/>
        <w:jc w:val="both"/>
      </w:pPr>
      <w:r w:rsidRPr="005036EF">
        <w:rPr>
          <w:b/>
          <w:bCs/>
        </w:rPr>
        <w:t>Regression models</w:t>
      </w:r>
      <w:r w:rsidRPr="005036EF">
        <w:t xml:space="preserve">: </w:t>
      </w:r>
      <w:r w:rsidR="00B850BD" w:rsidRPr="00B850BD">
        <w:t>Random Forest</w:t>
      </w:r>
      <w:r w:rsidR="00B850BD">
        <w:t xml:space="preserve"> and </w:t>
      </w:r>
      <w:r w:rsidR="00B850BD" w:rsidRPr="00B850BD">
        <w:t>Linear Regression</w:t>
      </w:r>
      <w:r w:rsidR="00B850BD">
        <w:t xml:space="preserve"> for p</w:t>
      </w:r>
      <w:r w:rsidRPr="005036EF">
        <w:t>redicting repair costs based on extracted damage features.</w:t>
      </w:r>
    </w:p>
    <w:p w14:paraId="1E7D9C75" w14:textId="6D011E9A" w:rsidR="00563FE4" w:rsidRPr="00874AA1" w:rsidRDefault="00B0782A" w:rsidP="005036EF">
      <w:pPr>
        <w:pStyle w:val="Heading1"/>
        <w:spacing w:before="240"/>
        <w:jc w:val="both"/>
      </w:pPr>
      <w:r w:rsidRPr="00B0782A">
        <w:t>How will the results be evaluated? Qualitatively, what kinds of results are expected (e.g., plots or figures)? Quantitatively, what kind of analysis will be used to evaluate and/or compare the results (e.g., performance metrics or statistical tests)?</w:t>
      </w:r>
    </w:p>
    <w:p w14:paraId="189E3562" w14:textId="3C27B8C7" w:rsidR="00044941" w:rsidRPr="00874AA1" w:rsidRDefault="005036EF" w:rsidP="005036EF">
      <w:pPr>
        <w:jc w:val="both"/>
      </w:pPr>
      <w:r w:rsidRPr="005036EF">
        <w:t>The model’s performance will be evaluated both qualitatively</w:t>
      </w:r>
      <w:r>
        <w:t xml:space="preserve"> with the </w:t>
      </w:r>
      <w:r w:rsidRPr="005036EF">
        <w:t xml:space="preserve">visualization of segmented damage and quantitatively </w:t>
      </w:r>
      <w:r>
        <w:t xml:space="preserve">by </w:t>
      </w:r>
      <w:r w:rsidRPr="005036EF">
        <w:t>classif</w:t>
      </w:r>
      <w:r>
        <w:t xml:space="preserve">ying the </w:t>
      </w:r>
      <w:r w:rsidRPr="005036EF">
        <w:t xml:space="preserve">accuracy, </w:t>
      </w:r>
      <w:proofErr w:type="spellStart"/>
      <w:r w:rsidRPr="005036EF">
        <w:t>IoU</w:t>
      </w:r>
      <w:proofErr w:type="spellEnd"/>
      <w:r w:rsidRPr="005036EF">
        <w:t xml:space="preserve"> for segmentation</w:t>
      </w:r>
      <w:r>
        <w:t xml:space="preserve"> and </w:t>
      </w:r>
      <w:r w:rsidRPr="005036EF">
        <w:t>Mean Squared Error (MSE) for cost estimation.</w:t>
      </w:r>
    </w:p>
    <w:sectPr w:rsidR="00044941" w:rsidRPr="00874AA1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4A384" w14:textId="77777777" w:rsidR="001005B2" w:rsidRDefault="001005B2" w:rsidP="00524988">
      <w:pPr>
        <w:spacing w:after="0" w:line="240" w:lineRule="auto"/>
      </w:pPr>
      <w:r>
        <w:separator/>
      </w:r>
    </w:p>
  </w:endnote>
  <w:endnote w:type="continuationSeparator" w:id="0">
    <w:p w14:paraId="64C7EA3D" w14:textId="77777777" w:rsidR="001005B2" w:rsidRDefault="001005B2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584CF" w14:textId="77777777" w:rsidR="001005B2" w:rsidRDefault="001005B2" w:rsidP="00524988">
      <w:pPr>
        <w:spacing w:after="0" w:line="240" w:lineRule="auto"/>
      </w:pPr>
      <w:r>
        <w:separator/>
      </w:r>
    </w:p>
  </w:footnote>
  <w:footnote w:type="continuationSeparator" w:id="0">
    <w:p w14:paraId="689C92BE" w14:textId="77777777" w:rsidR="001005B2" w:rsidRDefault="001005B2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A3A4F"/>
    <w:multiLevelType w:val="multilevel"/>
    <w:tmpl w:val="2F60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561943">
    <w:abstractNumId w:val="4"/>
  </w:num>
  <w:num w:numId="2" w16cid:durableId="179663764">
    <w:abstractNumId w:val="2"/>
  </w:num>
  <w:num w:numId="3" w16cid:durableId="404258368">
    <w:abstractNumId w:val="1"/>
  </w:num>
  <w:num w:numId="4" w16cid:durableId="2066950488">
    <w:abstractNumId w:val="0"/>
  </w:num>
  <w:num w:numId="5" w16cid:durableId="1960063174">
    <w:abstractNumId w:val="0"/>
  </w:num>
  <w:num w:numId="6" w16cid:durableId="1512643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38"/>
    <w:rsid w:val="00044941"/>
    <w:rsid w:val="00076856"/>
    <w:rsid w:val="00097C80"/>
    <w:rsid w:val="001005B2"/>
    <w:rsid w:val="00151A42"/>
    <w:rsid w:val="001E3ADA"/>
    <w:rsid w:val="002261A4"/>
    <w:rsid w:val="002F1EA7"/>
    <w:rsid w:val="003169C1"/>
    <w:rsid w:val="00422037"/>
    <w:rsid w:val="00432A3E"/>
    <w:rsid w:val="00481FAD"/>
    <w:rsid w:val="00483FFD"/>
    <w:rsid w:val="005036EF"/>
    <w:rsid w:val="005244D5"/>
    <w:rsid w:val="00524988"/>
    <w:rsid w:val="00563FE4"/>
    <w:rsid w:val="005733DE"/>
    <w:rsid w:val="00575138"/>
    <w:rsid w:val="00575C9D"/>
    <w:rsid w:val="005854E9"/>
    <w:rsid w:val="00635D86"/>
    <w:rsid w:val="00783197"/>
    <w:rsid w:val="00812115"/>
    <w:rsid w:val="00874AA1"/>
    <w:rsid w:val="009E4724"/>
    <w:rsid w:val="00B0782A"/>
    <w:rsid w:val="00B850BD"/>
    <w:rsid w:val="00C82C38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55A985"/>
  <w15:chartTrackingRefBased/>
  <w15:docId w15:val="{F0679B10-BE8F-4C64-91D6-CEF9890D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C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C3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0782A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B850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kaggle.com/datasets/iottech/electric-vehicle-data-1997-2024-update-vers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universe.roboflow.com/project/damaged-vehicle-images/dataset/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elebaltech.com/case-studies/leading-insurance-provider-leverages-ai-powered-vehicle-damage-detection?utm_source=chatgpt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16/j.mlwa.2022.100332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FRODR2\AppData\Roaming\Microsoft\Templates\Project%20based%20learn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</Template>
  <TotalTime>49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Rodrigues, Carolina Filipe</dc:creator>
  <cp:keywords/>
  <dc:description/>
  <cp:lastModifiedBy>Rodrigues, Carolina Filipe</cp:lastModifiedBy>
  <cp:revision>2</cp:revision>
  <dcterms:created xsi:type="dcterms:W3CDTF">2025-04-04T14:41:00Z</dcterms:created>
  <dcterms:modified xsi:type="dcterms:W3CDTF">2025-04-04T15:33:00Z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